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D4B" w:rsidRDefault="0049254E" w:rsidP="003D4581">
      <w:pPr>
        <w:pStyle w:val="Date"/>
      </w:pPr>
      <w:r>
        <w:t>Jonathan Metzger</w:t>
      </w:r>
      <w:r>
        <w:tab/>
      </w:r>
      <w:r>
        <w:tab/>
      </w:r>
      <w:r>
        <w:tab/>
      </w:r>
      <w:r>
        <w:tab/>
        <w:t xml:space="preserve">CS4513 – Hugh C. Lauer </w:t>
      </w:r>
      <w:r>
        <w:tab/>
      </w:r>
      <w:r>
        <w:tab/>
        <w:t>March 18, 2018</w:t>
      </w:r>
    </w:p>
    <w:p w:rsidR="006C1D4B" w:rsidRDefault="003D4581">
      <w:pPr>
        <w:pStyle w:val="Title"/>
      </w:pPr>
      <w:r>
        <w:t>PROJECT 2: Distributed Shell</w:t>
      </w:r>
    </w:p>
    <w:p w:rsidR="006C1D4B" w:rsidRDefault="003D4581" w:rsidP="005E03CF">
      <w:pPr>
        <w:pStyle w:val="Heading1"/>
      </w:pPr>
      <w:r>
        <w:t>DESIGN</w:t>
      </w:r>
    </w:p>
    <w:p w:rsidR="005E03CF" w:rsidRDefault="005E03CF" w:rsidP="005E03CF">
      <w:pPr>
        <w:pStyle w:val="Heading2"/>
      </w:pPr>
      <w:r>
        <w:t>Programs / Scripts</w:t>
      </w:r>
    </w:p>
    <w:p w:rsidR="00977F57" w:rsidRDefault="00977F57" w:rsidP="00753EAD">
      <w:pPr>
        <w:pStyle w:val="Heading3"/>
      </w:pPr>
      <w:r>
        <w:t>Common.c</w:t>
      </w:r>
    </w:p>
    <w:p w:rsidR="00D326CF" w:rsidRDefault="000D56B0" w:rsidP="00D326CF">
      <w:pPr>
        <w:pStyle w:val="Heading4"/>
      </w:pPr>
      <w:r>
        <w:t>void u</w:t>
      </w:r>
      <w:r w:rsidR="00D326CF">
        <w:t>seage()</w:t>
      </w:r>
      <w:r w:rsidR="00B131FF">
        <w:t>;</w:t>
      </w:r>
    </w:p>
    <w:p w:rsidR="00B131FF" w:rsidRDefault="00B131FF" w:rsidP="00B131FF">
      <w:pPr>
        <w:pStyle w:val="Heading5"/>
      </w:pPr>
      <w:r>
        <w:t>Help usage message for functions</w:t>
      </w:r>
    </w:p>
    <w:p w:rsidR="00D326CF" w:rsidRDefault="000D56B0" w:rsidP="00D326CF">
      <w:pPr>
        <w:pStyle w:val="Heading4"/>
      </w:pPr>
      <w:r>
        <w:t xml:space="preserve">Void </w:t>
      </w:r>
      <w:bookmarkStart w:id="0" w:name="_GoBack"/>
      <w:bookmarkEnd w:id="0"/>
      <w:r w:rsidR="00D326CF">
        <w:t>flagCheck(</w:t>
      </w:r>
      <w:r w:rsidR="00FA6184">
        <w:t>int argc, char** argv</w:t>
      </w:r>
      <w:r w:rsidR="00D326CF">
        <w:t>)</w:t>
      </w:r>
      <w:r w:rsidR="00FA6184">
        <w:t>;</w:t>
      </w:r>
    </w:p>
    <w:p w:rsidR="00FA6184" w:rsidRDefault="00FA6184" w:rsidP="00FA6184">
      <w:pPr>
        <w:pStyle w:val="Heading5"/>
      </w:pPr>
      <w:r>
        <w:t>Check flag of input</w:t>
      </w:r>
    </w:p>
    <w:p w:rsidR="00FA6184" w:rsidRDefault="00D326CF" w:rsidP="00D326CF">
      <w:pPr>
        <w:pStyle w:val="Heading4"/>
      </w:pPr>
      <w:r>
        <w:t>concat(char* s1, char* s2)</w:t>
      </w:r>
      <w:r w:rsidR="00FA6184">
        <w:t>;</w:t>
      </w:r>
    </w:p>
    <w:p w:rsidR="00D326CF" w:rsidRDefault="00FA6184" w:rsidP="00FA6184">
      <w:pPr>
        <w:pStyle w:val="Heading5"/>
      </w:pPr>
      <w:r>
        <w:t>C</w:t>
      </w:r>
      <w:r w:rsidR="00D326CF">
        <w:t>oncate two strings</w:t>
      </w:r>
    </w:p>
    <w:p w:rsidR="00D326CF" w:rsidRDefault="00D326CF" w:rsidP="00D326CF">
      <w:pPr>
        <w:pStyle w:val="Heading4"/>
      </w:pPr>
      <w:r>
        <w:t>containToken()</w:t>
      </w:r>
      <w:r w:rsidR="00B06E9C">
        <w:t>;</w:t>
      </w:r>
    </w:p>
    <w:p w:rsidR="00B06E9C" w:rsidRDefault="00B06E9C" w:rsidP="00B06E9C">
      <w:pPr>
        <w:pStyle w:val="Heading5"/>
      </w:pPr>
      <w:r>
        <w:t>Check to see is message contains terminate token</w:t>
      </w:r>
    </w:p>
    <w:p w:rsidR="00B720E7" w:rsidRDefault="00B720E7" w:rsidP="00753EAD">
      <w:pPr>
        <w:pStyle w:val="Heading3"/>
      </w:pPr>
      <w:r>
        <w:t>ERROR Handlers</w:t>
      </w:r>
    </w:p>
    <w:p w:rsidR="00ED535D" w:rsidRDefault="00ED535D" w:rsidP="00ED535D">
      <w:pPr>
        <w:pStyle w:val="Heading4"/>
      </w:pPr>
      <w:r>
        <w:t>ERROR_socket_call();</w:t>
      </w:r>
    </w:p>
    <w:p w:rsidR="00ED535D" w:rsidRDefault="00ED535D" w:rsidP="00ED535D">
      <w:pPr>
        <w:pStyle w:val="Heading4"/>
      </w:pPr>
      <w:r>
        <w:t>ERROR_connect_call();</w:t>
      </w:r>
    </w:p>
    <w:p w:rsidR="00ED535D" w:rsidRDefault="00ED535D" w:rsidP="00ED535D">
      <w:pPr>
        <w:pStyle w:val="Heading4"/>
      </w:pPr>
      <w:r>
        <w:t>ERROR_bind_call();</w:t>
      </w:r>
    </w:p>
    <w:p w:rsidR="00ED535D" w:rsidRDefault="00ED535D" w:rsidP="00ED535D">
      <w:pPr>
        <w:pStyle w:val="Heading4"/>
      </w:pPr>
      <w:r>
        <w:t>ERROR_listen_call();</w:t>
      </w:r>
    </w:p>
    <w:p w:rsidR="00ED535D" w:rsidRDefault="00ED535D" w:rsidP="00ED535D">
      <w:pPr>
        <w:pStyle w:val="Heading4"/>
      </w:pPr>
      <w:r>
        <w:t>ERROR_accept_call();</w:t>
      </w:r>
    </w:p>
    <w:p w:rsidR="00ED535D" w:rsidRDefault="00ED535D" w:rsidP="00ED535D">
      <w:pPr>
        <w:pStyle w:val="Heading4"/>
      </w:pPr>
      <w:r>
        <w:t>ERROR_waitpid_call();</w:t>
      </w:r>
    </w:p>
    <w:p w:rsidR="00ED535D" w:rsidRDefault="00ED535D" w:rsidP="00ED535D">
      <w:pPr>
        <w:pStyle w:val="Heading4"/>
      </w:pPr>
      <w:r>
        <w:t>ERROR_execvp_call();</w:t>
      </w:r>
    </w:p>
    <w:p w:rsidR="00753EAD" w:rsidRDefault="00753EAD" w:rsidP="00753EAD">
      <w:pPr>
        <w:pStyle w:val="Heading3"/>
      </w:pPr>
      <w:r>
        <w:t>Client.c</w:t>
      </w:r>
    </w:p>
    <w:p w:rsidR="00A81EE1" w:rsidRDefault="00A81EE1" w:rsidP="00A81EE1">
      <w:pPr>
        <w:pStyle w:val="Heading4"/>
      </w:pPr>
      <w:r>
        <w:t>getHost();</w:t>
      </w:r>
    </w:p>
    <w:p w:rsidR="00A81EE1" w:rsidRDefault="00A81EE1" w:rsidP="00A81EE1">
      <w:pPr>
        <w:pStyle w:val="Heading5"/>
      </w:pPr>
      <w:r>
        <w:t>get host or server address</w:t>
      </w:r>
    </w:p>
    <w:p w:rsidR="00A81EE1" w:rsidRDefault="00A81EE1" w:rsidP="00A81EE1">
      <w:pPr>
        <w:pStyle w:val="Heading4"/>
      </w:pPr>
      <w:r>
        <w:t>checkServer();</w:t>
      </w:r>
    </w:p>
    <w:p w:rsidR="00A81EE1" w:rsidRDefault="00A81EE1" w:rsidP="00A81EE1">
      <w:pPr>
        <w:pStyle w:val="Heading4"/>
      </w:pPr>
      <w:r>
        <w:t>sendMessageToServer(char* message, int sock);</w:t>
      </w:r>
    </w:p>
    <w:p w:rsidR="00A81EE1" w:rsidRDefault="00A81EE1" w:rsidP="00A81EE1">
      <w:pPr>
        <w:pStyle w:val="Heading4"/>
      </w:pPr>
      <w:r>
        <w:t>receiveMessageFromServer(int sock);</w:t>
      </w:r>
    </w:p>
    <w:p w:rsidR="00A81EE1" w:rsidRDefault="00A81EE1" w:rsidP="00A81EE1">
      <w:pPr>
        <w:pStyle w:val="Heading4"/>
      </w:pPr>
      <w:r>
        <w:t>checkUsername();</w:t>
      </w:r>
    </w:p>
    <w:p w:rsidR="00A81EE1" w:rsidRDefault="00A81EE1" w:rsidP="00A81EE1">
      <w:pPr>
        <w:pStyle w:val="Heading4"/>
      </w:pPr>
      <w:r>
        <w:t>checkPassword();</w:t>
      </w:r>
    </w:p>
    <w:p w:rsidR="00A81EE1" w:rsidRDefault="00A81EE1" w:rsidP="00A81EE1">
      <w:pPr>
        <w:pStyle w:val="Heading4"/>
      </w:pPr>
      <w:r>
        <w:t>checkCredentials();</w:t>
      </w:r>
    </w:p>
    <w:p w:rsidR="00A81EE1" w:rsidRDefault="00A81EE1" w:rsidP="00A81EE1">
      <w:pPr>
        <w:pStyle w:val="Heading4"/>
      </w:pPr>
      <w:r>
        <w:t>submitInput</w:t>
      </w:r>
    </w:p>
    <w:p w:rsidR="00753EAD" w:rsidRDefault="00753EAD" w:rsidP="00753EAD">
      <w:pPr>
        <w:pStyle w:val="Heading3"/>
      </w:pPr>
      <w:r>
        <w:t>Server.c</w:t>
      </w:r>
    </w:p>
    <w:p w:rsidR="005E03CF" w:rsidRDefault="005E03CF" w:rsidP="005E03CF">
      <w:pPr>
        <w:pStyle w:val="Heading2"/>
      </w:pPr>
      <w:r>
        <w:t>How many runs performed</w:t>
      </w:r>
    </w:p>
    <w:p w:rsidR="005E03CF" w:rsidRDefault="005E03CF" w:rsidP="005E03CF">
      <w:pPr>
        <w:pStyle w:val="Heading2"/>
      </w:pPr>
      <w:r>
        <w:t>Recorded Data</w:t>
      </w:r>
    </w:p>
    <w:p w:rsidR="005E03CF" w:rsidRDefault="005E03CF" w:rsidP="005E03CF">
      <w:pPr>
        <w:pStyle w:val="Heading2"/>
      </w:pPr>
      <w:r>
        <w:t>System Conditions</w:t>
      </w:r>
    </w:p>
    <w:p w:rsidR="005E03CF" w:rsidRDefault="005E03CF" w:rsidP="005E03CF">
      <w:pPr>
        <w:pStyle w:val="Heading2"/>
      </w:pPr>
      <w:r>
        <w:t>Other Information</w:t>
      </w:r>
    </w:p>
    <w:p w:rsidR="006C1D4B" w:rsidRDefault="003D4581" w:rsidP="003D4581">
      <w:pPr>
        <w:pStyle w:val="Heading1"/>
      </w:pPr>
      <w:r>
        <w:lastRenderedPageBreak/>
        <w:t>RESULTS</w:t>
      </w:r>
    </w:p>
    <w:p w:rsidR="005E03CF" w:rsidRDefault="005E03CF" w:rsidP="005E03CF">
      <w:pPr>
        <w:pStyle w:val="Heading2"/>
      </w:pPr>
      <w:r>
        <w:t>Tables or Graphs</w:t>
      </w:r>
    </w:p>
    <w:p w:rsidR="00FA45E1" w:rsidRDefault="00FA45E1" w:rsidP="00FA45E1">
      <w:pPr>
        <w:pStyle w:val="Heading3"/>
      </w:pPr>
      <w:r>
        <w:t>Network per-byte Cost</w:t>
      </w:r>
    </w:p>
    <w:p w:rsidR="00FA45E1" w:rsidRDefault="00FA45E1" w:rsidP="00FA45E1">
      <w:pPr>
        <w:pStyle w:val="Heading3"/>
      </w:pPr>
      <w:r>
        <w:t>Local vs. Remote Costs</w:t>
      </w:r>
    </w:p>
    <w:p w:rsidR="00FA45E1" w:rsidRDefault="005E03CF" w:rsidP="00FA45E1">
      <w:pPr>
        <w:pStyle w:val="Heading2"/>
      </w:pPr>
      <w:r>
        <w:t>Statistical Analysis (Mean and STD)</w:t>
      </w:r>
    </w:p>
    <w:p w:rsidR="00FA45E1" w:rsidRDefault="003D4581" w:rsidP="00FA45E1">
      <w:pPr>
        <w:pStyle w:val="Heading1"/>
      </w:pPr>
      <w:r>
        <w:t>ANALYSIS</w:t>
      </w:r>
    </w:p>
    <w:p w:rsidR="00FA45E1" w:rsidRDefault="00FA45E1" w:rsidP="00FA45E1">
      <w:pPr>
        <w:pStyle w:val="Heading2"/>
      </w:pPr>
      <w:r>
        <w:t>Interpret Results</w:t>
      </w:r>
    </w:p>
    <w:p w:rsidR="00FA45E1" w:rsidRDefault="00FA45E1" w:rsidP="00FA45E1">
      <w:pPr>
        <w:pStyle w:val="Heading2"/>
      </w:pPr>
      <w:r>
        <w:t>Results Meaning</w:t>
      </w:r>
    </w:p>
    <w:p w:rsidR="00FA45E1" w:rsidRDefault="00FA45E1" w:rsidP="00FA45E1">
      <w:pPr>
        <w:pStyle w:val="Heading2"/>
      </w:pPr>
      <w:r>
        <w:t>Subjective Analysis</w:t>
      </w:r>
    </w:p>
    <w:sectPr w:rsidR="00FA45E1" w:rsidSect="0049254E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A81" w:rsidRDefault="00FA5A81">
      <w:pPr>
        <w:spacing w:after="0" w:line="240" w:lineRule="auto"/>
      </w:pPr>
      <w:r>
        <w:separator/>
      </w:r>
    </w:p>
    <w:p w:rsidR="00FA5A81" w:rsidRDefault="00FA5A81"/>
  </w:endnote>
  <w:endnote w:type="continuationSeparator" w:id="0">
    <w:p w:rsidR="00FA5A81" w:rsidRDefault="00FA5A81">
      <w:pPr>
        <w:spacing w:after="0" w:line="240" w:lineRule="auto"/>
      </w:pPr>
      <w:r>
        <w:continuationSeparator/>
      </w:r>
    </w:p>
    <w:p w:rsidR="00FA5A81" w:rsidRDefault="00FA5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D4B" w:rsidRDefault="003C2E2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A81" w:rsidRDefault="00FA5A81">
      <w:pPr>
        <w:spacing w:after="0" w:line="240" w:lineRule="auto"/>
      </w:pPr>
      <w:r>
        <w:separator/>
      </w:r>
    </w:p>
    <w:p w:rsidR="00FA5A81" w:rsidRDefault="00FA5A81"/>
  </w:footnote>
  <w:footnote w:type="continuationSeparator" w:id="0">
    <w:p w:rsidR="00FA5A81" w:rsidRDefault="00FA5A81">
      <w:pPr>
        <w:spacing w:after="0" w:line="240" w:lineRule="auto"/>
      </w:pPr>
      <w:r>
        <w:continuationSeparator/>
      </w:r>
    </w:p>
    <w:p w:rsidR="00FA5A81" w:rsidRDefault="00FA5A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E"/>
    <w:rsid w:val="000D56B0"/>
    <w:rsid w:val="003C2E21"/>
    <w:rsid w:val="003D4581"/>
    <w:rsid w:val="0049254E"/>
    <w:rsid w:val="005E03CF"/>
    <w:rsid w:val="006C1D4B"/>
    <w:rsid w:val="00753EAD"/>
    <w:rsid w:val="00977F57"/>
    <w:rsid w:val="00A81EE1"/>
    <w:rsid w:val="00B06E9C"/>
    <w:rsid w:val="00B131FF"/>
    <w:rsid w:val="00B720E7"/>
    <w:rsid w:val="00D326CF"/>
    <w:rsid w:val="00ED535D"/>
    <w:rsid w:val="00FA45E1"/>
    <w:rsid w:val="00FA5A81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C2B5"/>
  <w15:chartTrackingRefBased/>
  <w15:docId w15:val="{D45BF85D-39D9-5F4A-8608-E5EB1285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32537467-5BA5-2041-822D-12DD1FD2D3BD%7d/%7b3370B145-0F09-0249-A1CF-C3199FAAEF56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14</cp:revision>
  <dcterms:created xsi:type="dcterms:W3CDTF">2018-03-30T22:02:00Z</dcterms:created>
  <dcterms:modified xsi:type="dcterms:W3CDTF">2018-04-03T23:46:00Z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